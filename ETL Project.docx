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0E5" w:rsidRDefault="005D36D0">
      <w:pPr>
        <w:pStyle w:val="Title"/>
      </w:pPr>
      <w:r>
        <w:t>ETL Project</w:t>
      </w:r>
    </w:p>
    <w:p w:rsidR="006E60E5" w:rsidRDefault="006E60E5">
      <w:pPr>
        <w:pStyle w:val="Subtitle"/>
      </w:pPr>
    </w:p>
    <w:p w:rsidR="006E60E5" w:rsidRDefault="001C4271">
      <w:r>
        <w:rPr>
          <w:noProof/>
          <w:lang w:eastAsia="en-US"/>
        </w:rPr>
        <w:drawing>
          <wp:inline distT="0" distB="0" distL="0" distR="0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E5" w:rsidRDefault="005D36D0">
      <w:pPr>
        <w:pStyle w:val="Author"/>
      </w:pPr>
      <w:r>
        <w:t xml:space="preserve">Monica Jones, Alicia </w:t>
      </w:r>
      <w:proofErr w:type="spellStart"/>
      <w:r>
        <w:t>Bricoe</w:t>
      </w:r>
      <w:proofErr w:type="spellEnd"/>
      <w:r>
        <w:t>, Teya Robinson</w:t>
      </w:r>
    </w:p>
    <w:p w:rsidR="006E60E5" w:rsidRDefault="001C42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E60E5" w:rsidRDefault="001C4271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:rsidR="00256260" w:rsidRDefault="00256260">
          <w:pPr>
            <w:rPr>
              <w:noProof/>
            </w:rPr>
          </w:pPr>
          <w:r>
            <w:rPr>
              <w:noProof/>
            </w:rPr>
            <w:t>Extraction ……………………………………………………………………………………………….1</w:t>
          </w:r>
        </w:p>
        <w:p w:rsidR="00256260" w:rsidRDefault="00256260">
          <w:pPr>
            <w:rPr>
              <w:noProof/>
            </w:rPr>
          </w:pPr>
          <w:r>
            <w:rPr>
              <w:noProof/>
            </w:rPr>
            <w:t>Transformation………………………………………………………………………………………2</w:t>
          </w:r>
        </w:p>
        <w:p w:rsidR="006E60E5" w:rsidRDefault="00256260">
          <w:r>
            <w:rPr>
              <w:noProof/>
            </w:rPr>
            <w:t>Load…………………………………………………………………………………………………………5</w:t>
          </w:r>
        </w:p>
      </w:sdtContent>
    </w:sdt>
    <w:p w:rsidR="006E60E5" w:rsidRDefault="006E60E5">
      <w:pPr>
        <w:sectPr w:rsidR="006E60E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  <w:bookmarkStart w:id="0" w:name="_GoBack"/>
      <w:bookmarkEnd w:id="0"/>
    </w:p>
    <w:p w:rsidR="006E60E5" w:rsidRDefault="005D36D0" w:rsidP="00162931">
      <w:pPr>
        <w:pStyle w:val="Subtitle"/>
      </w:pPr>
      <w:r>
        <w:lastRenderedPageBreak/>
        <w:t>Extraction</w:t>
      </w:r>
    </w:p>
    <w:p w:rsidR="005D36D0" w:rsidRDefault="005D36D0" w:rsidP="005D36D0">
      <w:pPr>
        <w:rPr>
          <w:u w:val="single"/>
        </w:rPr>
      </w:pPr>
      <w:r w:rsidRPr="005D36D0">
        <w:rPr>
          <w:u w:val="single"/>
        </w:rPr>
        <w:t>Sources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D36D0" w:rsidTr="005D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D36D0" w:rsidRPr="005D36D0" w:rsidRDefault="005D36D0" w:rsidP="005D36D0">
            <w:r w:rsidRPr="005D36D0">
              <w:t>Site URL</w:t>
            </w:r>
          </w:p>
        </w:tc>
        <w:tc>
          <w:tcPr>
            <w:tcW w:w="4320" w:type="dxa"/>
          </w:tcPr>
          <w:p w:rsidR="005D36D0" w:rsidRPr="005D36D0" w:rsidRDefault="005D36D0" w:rsidP="005D3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36D0">
              <w:t>File Type</w:t>
            </w:r>
          </w:p>
        </w:tc>
      </w:tr>
      <w:tr w:rsidR="005D36D0" w:rsidTr="005D3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D36D0" w:rsidRPr="005D36D0" w:rsidRDefault="005D36D0" w:rsidP="005D36D0">
            <w:r w:rsidRPr="005D36D0">
              <w:t>http://data-wake.opendata.arcgis.com/</w:t>
            </w:r>
          </w:p>
        </w:tc>
        <w:tc>
          <w:tcPr>
            <w:tcW w:w="4320" w:type="dxa"/>
          </w:tcPr>
          <w:p w:rsidR="005D36D0" w:rsidRPr="005D36D0" w:rsidRDefault="005D36D0" w:rsidP="005D3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6D0">
              <w:t>CSV,</w:t>
            </w:r>
            <w:r>
              <w:t xml:space="preserve"> </w:t>
            </w:r>
            <w:r w:rsidRPr="005D36D0">
              <w:t>JSON</w:t>
            </w:r>
          </w:p>
        </w:tc>
      </w:tr>
    </w:tbl>
    <w:p w:rsidR="005D36D0" w:rsidRPr="005D36D0" w:rsidRDefault="005D36D0" w:rsidP="005D36D0">
      <w:pPr>
        <w:rPr>
          <w:u w:val="single"/>
        </w:rPr>
      </w:pPr>
    </w:p>
    <w:p w:rsidR="006E60E5" w:rsidRDefault="006E60E5" w:rsidP="005D36D0"/>
    <w:p w:rsidR="005D36D0" w:rsidRDefault="005D36D0" w:rsidP="005D36D0">
      <w:r>
        <w:t xml:space="preserve">This website provided a variety of data formats for our team to manipulate and analyze. </w:t>
      </w:r>
    </w:p>
    <w:p w:rsidR="005D36D0" w:rsidRDefault="005D36D0" w:rsidP="005D36D0"/>
    <w:p w:rsidR="005D36D0" w:rsidRDefault="005D36D0" w:rsidP="005D36D0"/>
    <w:p w:rsidR="005D36D0" w:rsidRDefault="005D36D0" w:rsidP="005D36D0"/>
    <w:p w:rsidR="005D36D0" w:rsidRDefault="005D36D0" w:rsidP="005D36D0"/>
    <w:p w:rsidR="005D36D0" w:rsidRDefault="005D36D0" w:rsidP="005D36D0"/>
    <w:p w:rsidR="005D36D0" w:rsidRDefault="005D36D0" w:rsidP="005D36D0"/>
    <w:p w:rsidR="005D36D0" w:rsidRDefault="005D36D0" w:rsidP="005D36D0"/>
    <w:p w:rsidR="005D36D0" w:rsidRDefault="005D36D0" w:rsidP="005D36D0"/>
    <w:p w:rsidR="005D36D0" w:rsidRDefault="005D36D0" w:rsidP="00162931">
      <w:pPr>
        <w:pStyle w:val="Subtitle"/>
      </w:pPr>
      <w:r w:rsidRPr="005D36D0">
        <w:lastRenderedPageBreak/>
        <w:t>Transformation</w:t>
      </w:r>
    </w:p>
    <w:p w:rsidR="005D36D0" w:rsidRPr="00162931" w:rsidRDefault="005D36D0" w:rsidP="00162931">
      <w:pPr>
        <w:pStyle w:val="ListParagraph"/>
        <w:numPr>
          <w:ilvl w:val="0"/>
          <w:numId w:val="17"/>
        </w:numPr>
        <w:rPr>
          <w:i w:val="0"/>
        </w:rPr>
      </w:pPr>
      <w:r w:rsidRPr="00162931">
        <w:rPr>
          <w:i w:val="0"/>
        </w:rPr>
        <w:t xml:space="preserve">We utilized </w:t>
      </w:r>
      <w:proofErr w:type="spellStart"/>
      <w:r w:rsidRPr="00162931">
        <w:rPr>
          <w:i w:val="0"/>
        </w:rPr>
        <w:t>SQLAlchemy</w:t>
      </w:r>
      <w:proofErr w:type="spellEnd"/>
      <w:r w:rsidRPr="00162931">
        <w:rPr>
          <w:i w:val="0"/>
        </w:rPr>
        <w:t>, Pandas, JSON, PPRINT</w:t>
      </w:r>
      <w:r w:rsidR="00162931" w:rsidRPr="00162931">
        <w:rPr>
          <w:i w:val="0"/>
        </w:rPr>
        <w:t xml:space="preserve"> and other modules pictured below to prepare and manipulate the data. </w:t>
      </w:r>
    </w:p>
    <w:p w:rsidR="00162931" w:rsidRPr="005D36D0" w:rsidRDefault="00162931" w:rsidP="005D36D0">
      <w:r>
        <w:rPr>
          <w:noProof/>
        </w:rPr>
        <w:drawing>
          <wp:inline distT="0" distB="0" distL="0" distR="0">
            <wp:extent cx="5486400" cy="12992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E5" w:rsidRPr="00162931" w:rsidRDefault="006E60E5" w:rsidP="005D36D0"/>
    <w:p w:rsidR="00162931" w:rsidRPr="00162931" w:rsidRDefault="00162931" w:rsidP="00162931">
      <w:pPr>
        <w:pStyle w:val="ListParagraph"/>
        <w:numPr>
          <w:ilvl w:val="0"/>
          <w:numId w:val="17"/>
        </w:numPr>
        <w:rPr>
          <w:i w:val="0"/>
        </w:rPr>
      </w:pPr>
      <w:r w:rsidRPr="00162931">
        <w:rPr>
          <w:i w:val="0"/>
        </w:rPr>
        <w:t xml:space="preserve">After importing the data from the CSV </w:t>
      </w:r>
      <w:proofErr w:type="gramStart"/>
      <w:r w:rsidRPr="00162931">
        <w:rPr>
          <w:i w:val="0"/>
        </w:rPr>
        <w:t>file</w:t>
      </w:r>
      <w:proofErr w:type="gramEnd"/>
      <w:r w:rsidRPr="00162931">
        <w:rPr>
          <w:i w:val="0"/>
        </w:rPr>
        <w:t xml:space="preserve"> we created a data</w:t>
      </w:r>
      <w:r>
        <w:rPr>
          <w:i w:val="0"/>
        </w:rPr>
        <w:t xml:space="preserve"> </w:t>
      </w:r>
      <w:proofErr w:type="spellStart"/>
      <w:r w:rsidRPr="00162931">
        <w:rPr>
          <w:i w:val="0"/>
        </w:rPr>
        <w:t>rame</w:t>
      </w:r>
      <w:proofErr w:type="spellEnd"/>
      <w:r w:rsidRPr="00162931">
        <w:rPr>
          <w:i w:val="0"/>
        </w:rPr>
        <w:t xml:space="preserve"> using Pandas to view the </w:t>
      </w:r>
      <w:r>
        <w:rPr>
          <w:i w:val="0"/>
        </w:rPr>
        <w:t xml:space="preserve">restaurant </w:t>
      </w:r>
      <w:r w:rsidRPr="00162931">
        <w:rPr>
          <w:i w:val="0"/>
        </w:rPr>
        <w:t>data.</w:t>
      </w:r>
    </w:p>
    <w:p w:rsidR="00162931" w:rsidRDefault="00162931" w:rsidP="00162931">
      <w:pPr>
        <w:pStyle w:val="ListParagraph"/>
        <w:numPr>
          <w:ilvl w:val="1"/>
          <w:numId w:val="17"/>
        </w:numPr>
        <w:rPr>
          <w:i w:val="0"/>
        </w:rPr>
      </w:pPr>
      <w:r>
        <w:rPr>
          <w:i w:val="0"/>
        </w:rPr>
        <w:t>Data collected: Restaurant name, address, city, state, postal code</w:t>
      </w:r>
    </w:p>
    <w:p w:rsidR="00162931" w:rsidRDefault="00162931" w:rsidP="00162931">
      <w:pPr>
        <w:pStyle w:val="ListParagraph"/>
        <w:numPr>
          <w:ilvl w:val="1"/>
          <w:numId w:val="17"/>
        </w:numPr>
        <w:rPr>
          <w:i w:val="0"/>
        </w:rPr>
      </w:pPr>
      <w:r>
        <w:rPr>
          <w:i w:val="0"/>
        </w:rPr>
        <w:t xml:space="preserve">Renamed columns </w:t>
      </w:r>
    </w:p>
    <w:p w:rsidR="00162931" w:rsidRPr="00162931" w:rsidRDefault="00162931" w:rsidP="00162931">
      <w:r>
        <w:rPr>
          <w:noProof/>
        </w:rPr>
        <w:lastRenderedPageBreak/>
        <w:drawing>
          <wp:inline distT="0" distB="0" distL="0" distR="0">
            <wp:extent cx="5486400" cy="24180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31" w:rsidRDefault="00162931" w:rsidP="005D36D0"/>
    <w:p w:rsidR="006E60E5" w:rsidRPr="00162931" w:rsidRDefault="00162931" w:rsidP="00162931">
      <w:pPr>
        <w:pStyle w:val="ListParagraph"/>
        <w:numPr>
          <w:ilvl w:val="0"/>
          <w:numId w:val="17"/>
        </w:numPr>
      </w:pPr>
      <w:r>
        <w:rPr>
          <w:i w:val="0"/>
        </w:rPr>
        <w:t xml:space="preserve">The Inspection data was in a JSON format which we also created a </w:t>
      </w:r>
      <w:proofErr w:type="spellStart"/>
      <w:r>
        <w:rPr>
          <w:i w:val="0"/>
        </w:rPr>
        <w:t>dataframe</w:t>
      </w:r>
      <w:proofErr w:type="spellEnd"/>
      <w:r>
        <w:rPr>
          <w:i w:val="0"/>
        </w:rPr>
        <w:t xml:space="preserve"> using Pandas to view the data. </w:t>
      </w:r>
    </w:p>
    <w:p w:rsidR="00162931" w:rsidRPr="00162931" w:rsidRDefault="00162931" w:rsidP="00162931">
      <w:pPr>
        <w:pStyle w:val="ListParagraph"/>
        <w:numPr>
          <w:ilvl w:val="1"/>
          <w:numId w:val="17"/>
        </w:numPr>
      </w:pPr>
      <w:r>
        <w:rPr>
          <w:i w:val="0"/>
        </w:rPr>
        <w:t xml:space="preserve">Data collected: Inspection type, object ID, Score, Inspection description </w:t>
      </w:r>
    </w:p>
    <w:p w:rsidR="00162931" w:rsidRDefault="00162931" w:rsidP="00162931">
      <w:pPr>
        <w:ind w:left="360"/>
      </w:pPr>
      <w:r>
        <w:rPr>
          <w:noProof/>
        </w:rPr>
        <w:lastRenderedPageBreak/>
        <w:drawing>
          <wp:inline distT="0" distB="0" distL="0" distR="0">
            <wp:extent cx="5486400" cy="2475865"/>
            <wp:effectExtent l="0" t="0" r="0" b="63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31" w:rsidRDefault="00162931" w:rsidP="00162931">
      <w:pPr>
        <w:ind w:left="360"/>
      </w:pPr>
    </w:p>
    <w:p w:rsidR="00162931" w:rsidRDefault="00162931" w:rsidP="00162931">
      <w:pPr>
        <w:ind w:left="360"/>
      </w:pPr>
    </w:p>
    <w:p w:rsidR="00162931" w:rsidRDefault="00162931" w:rsidP="00162931">
      <w:pPr>
        <w:ind w:left="360"/>
      </w:pPr>
    </w:p>
    <w:p w:rsidR="00162931" w:rsidRDefault="00162931" w:rsidP="00162931">
      <w:pPr>
        <w:ind w:left="360"/>
      </w:pPr>
    </w:p>
    <w:p w:rsidR="00162931" w:rsidRDefault="00162931" w:rsidP="00162931">
      <w:pPr>
        <w:ind w:left="360"/>
      </w:pPr>
    </w:p>
    <w:p w:rsidR="00162931" w:rsidRDefault="00162931" w:rsidP="00256260"/>
    <w:p w:rsidR="00162931" w:rsidRDefault="00162931" w:rsidP="00162931">
      <w:pPr>
        <w:ind w:left="360"/>
      </w:pPr>
    </w:p>
    <w:p w:rsidR="00162931" w:rsidRDefault="00162931" w:rsidP="00162931">
      <w:pPr>
        <w:ind w:left="360"/>
      </w:pPr>
    </w:p>
    <w:p w:rsidR="00162931" w:rsidRDefault="00162931" w:rsidP="00162931">
      <w:pPr>
        <w:ind w:left="360"/>
      </w:pPr>
    </w:p>
    <w:p w:rsidR="00162931" w:rsidRDefault="00162931" w:rsidP="00162931">
      <w:pPr>
        <w:pStyle w:val="Subtitle"/>
      </w:pPr>
      <w:r>
        <w:t>LOAD</w:t>
      </w:r>
    </w:p>
    <w:p w:rsidR="00162931" w:rsidRDefault="00162931" w:rsidP="00162931">
      <w:pPr>
        <w:pStyle w:val="Author"/>
      </w:pPr>
    </w:p>
    <w:p w:rsidR="00162931" w:rsidRDefault="00162931" w:rsidP="00162931">
      <w:r>
        <w:t xml:space="preserve">We chose to load the transformed data into a </w:t>
      </w:r>
      <w:proofErr w:type="spellStart"/>
      <w:r>
        <w:t>mySQL</w:t>
      </w:r>
      <w:proofErr w:type="spellEnd"/>
      <w:r>
        <w:t xml:space="preserve"> database. We also decided to join the two tables for a more </w:t>
      </w:r>
      <w:r w:rsidR="00256260">
        <w:t xml:space="preserve">wholistic view of the data. </w:t>
      </w:r>
    </w:p>
    <w:p w:rsidR="00256260" w:rsidRPr="00162931" w:rsidRDefault="00256260" w:rsidP="00162931">
      <w:r>
        <w:rPr>
          <w:noProof/>
        </w:rPr>
        <w:drawing>
          <wp:inline distT="0" distB="0" distL="0" distR="0">
            <wp:extent cx="6038850" cy="613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888" cy="6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260" w:rsidRPr="00162931" w:rsidSect="00256260">
      <w:footerReference w:type="default" r:id="rId17"/>
      <w:pgSz w:w="15840" w:h="12240" w:orient="landscape"/>
      <w:pgMar w:top="1800" w:right="1440" w:bottom="180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271" w:rsidRDefault="001C4271">
      <w:pPr>
        <w:spacing w:after="0" w:line="240" w:lineRule="auto"/>
      </w:pPr>
      <w:r>
        <w:separator/>
      </w:r>
    </w:p>
  </w:endnote>
  <w:endnote w:type="continuationSeparator" w:id="0">
    <w:p w:rsidR="001C4271" w:rsidRDefault="001C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60E5" w:rsidRDefault="001C427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271" w:rsidRDefault="001C4271">
      <w:pPr>
        <w:spacing w:after="0" w:line="240" w:lineRule="auto"/>
      </w:pPr>
      <w:r>
        <w:separator/>
      </w:r>
    </w:p>
  </w:footnote>
  <w:footnote w:type="continuationSeparator" w:id="0">
    <w:p w:rsidR="001C4271" w:rsidRDefault="001C4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748B7"/>
    <w:multiLevelType w:val="hybridMultilevel"/>
    <w:tmpl w:val="B7805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D0"/>
    <w:rsid w:val="00162931"/>
    <w:rsid w:val="001C4271"/>
    <w:rsid w:val="00256260"/>
    <w:rsid w:val="005D36D0"/>
    <w:rsid w:val="006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671EC"/>
  <w15:chartTrackingRefBased/>
  <w15:docId w15:val="{18C3064D-9A8E-9141-B005-E948C852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D36D0"/>
    <w:pPr>
      <w:tabs>
        <w:tab w:val="right" w:leader="dot" w:pos="8630"/>
      </w:tabs>
      <w:spacing w:before="600" w:after="240"/>
    </w:pPr>
    <w:rPr>
      <w:rFonts w:asciiTheme="majorHAnsi" w:hAnsiTheme="majorHAnsi"/>
      <w:bCs/>
      <w:caps/>
      <w:noProof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table" w:styleId="GridTable1Light-Accent1">
    <w:name w:val="Grid Table 1 Light Accent 1"/>
    <w:basedOn w:val="TableNormal"/>
    <w:uiPriority w:val="46"/>
    <w:rsid w:val="005D36D0"/>
    <w:pPr>
      <w:spacing w:after="0" w:line="240" w:lineRule="auto"/>
    </w:pPr>
    <w:tblPr>
      <w:tblStyleRowBandSize w:val="1"/>
      <w:tblStyleColBandSize w:val="1"/>
      <w:tblBorders>
        <w:top w:val="single" w:sz="4" w:space="0" w:color="FBBCB9" w:themeColor="accent1" w:themeTint="66"/>
        <w:left w:val="single" w:sz="4" w:space="0" w:color="FBBCB9" w:themeColor="accent1" w:themeTint="66"/>
        <w:bottom w:val="single" w:sz="4" w:space="0" w:color="FBBCB9" w:themeColor="accent1" w:themeTint="66"/>
        <w:right w:val="single" w:sz="4" w:space="0" w:color="FBBCB9" w:themeColor="accent1" w:themeTint="66"/>
        <w:insideH w:val="single" w:sz="4" w:space="0" w:color="FBBCB9" w:themeColor="accent1" w:themeTint="66"/>
        <w:insideV w:val="single" w:sz="4" w:space="0" w:color="FBBCB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9A9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D36D0"/>
    <w:pPr>
      <w:spacing w:after="0" w:line="240" w:lineRule="auto"/>
    </w:pPr>
    <w:tblPr>
      <w:tblStyleRowBandSize w:val="1"/>
      <w:tblStyleColBandSize w:val="1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D36D0"/>
    <w:pPr>
      <w:spacing w:after="0" w:line="240" w:lineRule="auto"/>
    </w:pPr>
    <w:tblPr>
      <w:tblStyleRowBandSize w:val="1"/>
      <w:tblStyleColBandSize w:val="1"/>
      <w:tblBorders>
        <w:top w:val="single" w:sz="4" w:space="0" w:color="FCD0AE" w:themeColor="accent3" w:themeTint="66"/>
        <w:left w:val="single" w:sz="4" w:space="0" w:color="FCD0AE" w:themeColor="accent3" w:themeTint="66"/>
        <w:bottom w:val="single" w:sz="4" w:space="0" w:color="FCD0AE" w:themeColor="accent3" w:themeTint="66"/>
        <w:right w:val="single" w:sz="4" w:space="0" w:color="FCD0AE" w:themeColor="accent3" w:themeTint="66"/>
        <w:insideH w:val="single" w:sz="4" w:space="0" w:color="FCD0AE" w:themeColor="accent3" w:themeTint="66"/>
        <w:insideV w:val="single" w:sz="4" w:space="0" w:color="FCD0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B8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B8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D36D0"/>
    <w:pPr>
      <w:spacing w:after="0" w:line="240" w:lineRule="auto"/>
    </w:pPr>
    <w:tblPr>
      <w:tblStyleRowBandSize w:val="1"/>
      <w:tblStyleColBandSize w:val="1"/>
      <w:tblBorders>
        <w:top w:val="single" w:sz="4" w:space="0" w:color="C7E3C4" w:themeColor="accent4" w:themeTint="66"/>
        <w:left w:val="single" w:sz="4" w:space="0" w:color="C7E3C4" w:themeColor="accent4" w:themeTint="66"/>
        <w:bottom w:val="single" w:sz="4" w:space="0" w:color="C7E3C4" w:themeColor="accent4" w:themeTint="66"/>
        <w:right w:val="single" w:sz="4" w:space="0" w:color="C7E3C4" w:themeColor="accent4" w:themeTint="66"/>
        <w:insideH w:val="single" w:sz="4" w:space="0" w:color="C7E3C4" w:themeColor="accent4" w:themeTint="66"/>
        <w:insideV w:val="single" w:sz="4" w:space="0" w:color="C7E3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CD6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D36D0"/>
    <w:pPr>
      <w:spacing w:after="0" w:line="240" w:lineRule="auto"/>
    </w:pPr>
    <w:tblPr>
      <w:tblStyleRowBandSize w:val="1"/>
      <w:tblStyleColBandSize w:val="1"/>
      <w:tblBorders>
        <w:top w:val="single" w:sz="4" w:space="0" w:color="FBE9B7" w:themeColor="accent6" w:themeTint="66"/>
        <w:left w:val="single" w:sz="4" w:space="0" w:color="FBE9B7" w:themeColor="accent6" w:themeTint="66"/>
        <w:bottom w:val="single" w:sz="4" w:space="0" w:color="FBE9B7" w:themeColor="accent6" w:themeTint="66"/>
        <w:right w:val="single" w:sz="4" w:space="0" w:color="FBE9B7" w:themeColor="accent6" w:themeTint="66"/>
        <w:insideH w:val="single" w:sz="4" w:space="0" w:color="FBE9B7" w:themeColor="accent6" w:themeTint="66"/>
        <w:insideV w:val="single" w:sz="4" w:space="0" w:color="FBE9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DE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E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D36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D36D0"/>
    <w:pPr>
      <w:spacing w:after="0" w:line="240" w:lineRule="auto"/>
    </w:pPr>
    <w:tblPr>
      <w:tblStyleRowBandSize w:val="1"/>
      <w:tblStyleColBandSize w:val="1"/>
      <w:tblBorders>
        <w:top w:val="single" w:sz="2" w:space="0" w:color="FA9A97" w:themeColor="accent1" w:themeTint="99"/>
        <w:bottom w:val="single" w:sz="2" w:space="0" w:color="FA9A97" w:themeColor="accent1" w:themeTint="99"/>
        <w:insideH w:val="single" w:sz="2" w:space="0" w:color="FA9A97" w:themeColor="accent1" w:themeTint="99"/>
        <w:insideV w:val="single" w:sz="2" w:space="0" w:color="FA9A9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9A9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D36D0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GridTable3">
    <w:name w:val="Grid Table 3"/>
    <w:basedOn w:val="TableNormal"/>
    <w:uiPriority w:val="48"/>
    <w:rsid w:val="005D3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5D36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ya/Library/Containers/com.microsoft.Word/Data/Library/Application%20Support/Microsoft/Office/16.0/DTS/Search/%7bB3986B8A-A50B-A74B-AD16-82A716F29108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D51F7F3-E99C-D044-B3B1-767D2B9B8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26</TotalTime>
  <Pages>7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Teya Robinson</dc:creator>
  <cp:keywords/>
  <dc:description/>
  <cp:lastModifiedBy>Teya Robinson</cp:lastModifiedBy>
  <cp:revision>1</cp:revision>
  <dcterms:created xsi:type="dcterms:W3CDTF">2019-02-27T23:36:00Z</dcterms:created>
  <dcterms:modified xsi:type="dcterms:W3CDTF">2019-02-28T00:04:00Z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